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color w:val="3E3E67" w:themeColor="accent1" w:themeShade="BF"/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1"/>
            <w:gridCol w:w="1294"/>
            <w:gridCol w:w="510"/>
            <w:gridCol w:w="6236"/>
          </w:tblGrid>
          <w:tr w:rsidR="006708A9" w:rsidTr="005963A7">
            <w:tc>
              <w:tcPr>
                <w:tcW w:w="1031" w:type="dxa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1294" w:type="dxa"/>
                <w:vAlign w:val="center"/>
              </w:tcPr>
              <w:p w:rsidR="006708A9" w:rsidRDefault="00EC47B8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1B6DD8021A814C7DA38158EC937C190E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6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42191">
                      <w:rPr>
                        <w:color w:val="424456" w:themeColor="text2"/>
                        <w:szCs w:val="22"/>
                      </w:rPr>
                      <w:t>13/06/2018</w:t>
                    </w:r>
                  </w:sdtContent>
                </w:sdt>
              </w:p>
            </w:tc>
            <w:tc>
              <w:tcPr>
                <w:tcW w:w="6746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</w:tr>
          <w:tr w:rsidR="006708A9" w:rsidTr="005963A7">
            <w:tc>
              <w:tcPr>
                <w:tcW w:w="2325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555"/>
                  <w:gridCol w:w="1540"/>
                </w:tblGrid>
                <w:tr w:rsidR="006708A9" w:rsidTr="005963A7">
                  <w:trPr>
                    <w:trHeight w:hRule="exact" w:val="86"/>
                  </w:trPr>
                  <w:tc>
                    <w:tcPr>
                      <w:tcW w:w="939" w:type="dxa"/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6708A9" w:rsidTr="005963A7">
                  <w:trPr>
                    <w:trHeight w:hRule="exact" w:val="86"/>
                  </w:trPr>
                  <w:tc>
                    <w:tcPr>
                      <w:tcW w:w="939" w:type="dxa"/>
                      <w:tcBorders>
                        <w:bottom w:val="single" w:sz="2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6708A9" w:rsidTr="005963A7">
                  <w:trPr>
                    <w:trHeight w:hRule="exact" w:val="115"/>
                  </w:trPr>
                  <w:tc>
                    <w:tcPr>
                      <w:tcW w:w="939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6708A9" w:rsidTr="005963A7">
                  <w:trPr>
                    <w:trHeight w:hRule="exact" w:val="58"/>
                  </w:trPr>
                  <w:tc>
                    <w:tcPr>
                      <w:tcW w:w="939" w:type="dxa"/>
                      <w:tcBorders>
                        <w:top w:val="single" w:sz="8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61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6708A9" w:rsidRDefault="006708A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6746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</w:tr>
          <w:tr w:rsidR="006708A9" w:rsidTr="004D6006">
            <w:trPr>
              <w:trHeight w:val="1800"/>
            </w:trPr>
            <w:tc>
              <w:tcPr>
                <w:tcW w:w="9071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6708A9" w:rsidRPr="00342191" w:rsidRDefault="00EC47B8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color w:val="53548A" w:themeColor="accent1"/>
                      <w:sz w:val="56"/>
                      <w:szCs w:val="72"/>
                    </w:rPr>
                    <w:alias w:val="Titre"/>
                    <w:id w:val="220683848"/>
                    <w:placeholder>
                      <w:docPart w:val="37EA91896AD44B958B4142BCA8BAAA7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D6006">
                      <w:rPr>
                        <w:rFonts w:asciiTheme="majorHAnsi" w:eastAsiaTheme="majorEastAsia" w:hAnsiTheme="majorHAnsi" w:cstheme="majorBidi"/>
                        <w:b/>
                        <w:color w:val="53548A" w:themeColor="accent1"/>
                        <w:sz w:val="56"/>
                        <w:szCs w:val="72"/>
                      </w:rPr>
                      <w:t xml:space="preserve">Dossier de conception - </w:t>
                    </w:r>
                    <w:proofErr w:type="spellStart"/>
                    <w:r w:rsidR="004D6006">
                      <w:rPr>
                        <w:rFonts w:asciiTheme="majorHAnsi" w:eastAsiaTheme="majorEastAsia" w:hAnsiTheme="majorHAnsi" w:cstheme="majorBidi"/>
                        <w:b/>
                        <w:color w:val="53548A" w:themeColor="accent1"/>
                        <w:sz w:val="56"/>
                        <w:szCs w:val="72"/>
                      </w:rPr>
                      <w:t>Spacelib</w:t>
                    </w:r>
                    <w:proofErr w:type="spellEnd"/>
                  </w:sdtContent>
                </w:sdt>
              </w:p>
            </w:tc>
          </w:tr>
          <w:tr w:rsidR="006708A9" w:rsidTr="004D6006">
            <w:tc>
              <w:tcPr>
                <w:tcW w:w="1031" w:type="dxa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1804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623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722"/>
                  <w:gridCol w:w="1129"/>
                  <w:gridCol w:w="3155"/>
                </w:tblGrid>
                <w:tr w:rsidR="006708A9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6708A9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6708A9" w:rsidRDefault="006708A9" w:rsidP="00342191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6708A9" w:rsidRDefault="006708A9">
                <w:pPr>
                  <w:pStyle w:val="Sansinterligne"/>
                </w:pPr>
              </w:p>
            </w:tc>
          </w:tr>
          <w:tr w:rsidR="006708A9" w:rsidTr="004D6006">
            <w:tc>
              <w:tcPr>
                <w:tcW w:w="1031" w:type="dxa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1804" w:type="dxa"/>
                <w:gridSpan w:val="2"/>
                <w:vAlign w:val="center"/>
              </w:tcPr>
              <w:p w:rsidR="006708A9" w:rsidRDefault="006708A9">
                <w:pPr>
                  <w:pStyle w:val="Sansinterligne"/>
                </w:pPr>
              </w:p>
            </w:tc>
            <w:tc>
              <w:tcPr>
                <w:tcW w:w="6236" w:type="dxa"/>
                <w:vAlign w:val="center"/>
              </w:tcPr>
              <w:p w:rsidR="006708A9" w:rsidRDefault="00342191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eur"/>
                    <w:id w:val="81130488"/>
                    <w:placeholder>
                      <w:docPart w:val="B0039BD2F0D74E93A1160DF80D7C74B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342191">
                      <w:rPr>
                        <w:color w:val="424456" w:themeColor="text2"/>
                        <w:szCs w:val="22"/>
                      </w:rPr>
                      <w:t>Philippe ROQUES-GEOFFROY</w:t>
                    </w:r>
                    <w:r>
                      <w:rPr>
                        <w:color w:val="424456" w:themeColor="text2"/>
                        <w:szCs w:val="22"/>
                      </w:rPr>
                      <w:t xml:space="preserve"> </w:t>
                    </w:r>
                    <w:r w:rsidRPr="00342191">
                      <w:rPr>
                        <w:color w:val="424456" w:themeColor="text2"/>
                        <w:szCs w:val="22"/>
                      </w:rPr>
                      <w:t>– Mahdi HENTATI – Lucas UZAN</w:t>
                    </w:r>
                  </w:sdtContent>
                </w:sdt>
              </w:p>
            </w:tc>
          </w:tr>
        </w:tbl>
        <w:p w:rsidR="009433ED" w:rsidRDefault="009433ED" w:rsidP="009433ED">
          <w:pPr>
            <w:pStyle w:val="Titre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noProof/>
              <w:color w:val="3E3E67" w:themeColor="accent1" w:themeShade="BF"/>
            </w:rPr>
            <w:drawing>
              <wp:inline distT="0" distB="0" distL="0" distR="0">
                <wp:extent cx="2409825" cy="877865"/>
                <wp:effectExtent l="0" t="0" r="0" b="0"/>
                <wp:docPr id="7" name="Image 7" descr="RÃ©sultat de recherche d'images pour &quot;toulouse miag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Ã©sultat de recherche d'images pour &quot;toulouse miag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9489" cy="885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33ED" w:rsidRDefault="009433ED" w:rsidP="00342191">
          <w:pPr>
            <w:pStyle w:val="Titre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</w:p>
        <w:p w:rsidR="006708A9" w:rsidRPr="009433ED" w:rsidRDefault="009433ED" w:rsidP="009433ED">
          <w:pPr>
            <w:pStyle w:val="Titre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rFonts w:asciiTheme="minorHAnsi" w:eastAsiaTheme="minorEastAsia" w:hAnsiTheme="minorHAnsi"/>
              <w:noProof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drawing>
              <wp:anchor distT="0" distB="0" distL="114300" distR="114300" simplePos="0" relativeHeight="251658240" behindDoc="0" locked="0" layoutInCell="1" allowOverlap="1" wp14:anchorId="78C331F5">
                <wp:simplePos x="0" y="0"/>
                <wp:positionH relativeFrom="column">
                  <wp:posOffset>133985</wp:posOffset>
                </wp:positionH>
                <wp:positionV relativeFrom="paragraph">
                  <wp:posOffset>267970</wp:posOffset>
                </wp:positionV>
                <wp:extent cx="1330644" cy="573808"/>
                <wp:effectExtent l="0" t="0" r="3175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644" cy="573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3E3E67" w:themeColor="accent1" w:themeShade="BF"/>
            </w:rPr>
            <w:drawing>
              <wp:inline distT="0" distB="0" distL="0" distR="0">
                <wp:extent cx="5743575" cy="3590925"/>
                <wp:effectExtent l="0" t="0" r="9525" b="9525"/>
                <wp:docPr id="6" name="Image 6" descr="C:\Users\uzanl\Downloads\35749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uzanl\Downloads\35749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357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C47B8"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sdt>
      <w:sdtPr>
        <w:id w:val="-1813939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0"/>
        </w:rPr>
      </w:sdtEndPr>
      <w:sdtContent>
        <w:p w:rsidR="001034BF" w:rsidRDefault="001034BF">
          <w:pPr>
            <w:pStyle w:val="En-ttedetabledesmatires"/>
          </w:pPr>
          <w:r>
            <w:t>Table des matières</w:t>
          </w:r>
        </w:p>
        <w:p w:rsidR="00A467EE" w:rsidRPr="00A467EE" w:rsidRDefault="00A467EE" w:rsidP="00A467EE"/>
        <w:p w:rsidR="00987F6B" w:rsidRDefault="001034BF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091810" w:history="1">
            <w:r w:rsidR="00987F6B" w:rsidRPr="00A65735">
              <w:rPr>
                <w:rStyle w:val="Lienhypertexte"/>
                <w:b/>
                <w:noProof/>
              </w:rPr>
              <w:t>Spacelib v1 : Le voyage au tout venant</w:t>
            </w:r>
            <w:r w:rsidR="00987F6B">
              <w:rPr>
                <w:noProof/>
                <w:webHidden/>
              </w:rPr>
              <w:tab/>
            </w:r>
            <w:r w:rsidR="00987F6B">
              <w:rPr>
                <w:noProof/>
                <w:webHidden/>
              </w:rPr>
              <w:fldChar w:fldCharType="begin"/>
            </w:r>
            <w:r w:rsidR="00987F6B">
              <w:rPr>
                <w:noProof/>
                <w:webHidden/>
              </w:rPr>
              <w:instrText xml:space="preserve"> PAGEREF _Toc516091810 \h </w:instrText>
            </w:r>
            <w:r w:rsidR="00987F6B">
              <w:rPr>
                <w:noProof/>
                <w:webHidden/>
              </w:rPr>
            </w:r>
            <w:r w:rsidR="00987F6B">
              <w:rPr>
                <w:noProof/>
                <w:webHidden/>
              </w:rPr>
              <w:fldChar w:fldCharType="separate"/>
            </w:r>
            <w:r w:rsidR="00987F6B">
              <w:rPr>
                <w:noProof/>
                <w:webHidden/>
              </w:rPr>
              <w:t>2</w:t>
            </w:r>
            <w:r w:rsidR="00987F6B"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11" w:history="1">
            <w:r w:rsidRPr="00A65735">
              <w:rPr>
                <w:rStyle w:val="Lienhypertexte"/>
                <w:noProof/>
              </w:rPr>
              <w:t>Client lourd pour les administrateurs – SpacelibAdminCL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2" w:history="1">
            <w:r w:rsidRPr="00A65735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3" w:history="1">
            <w:r w:rsidRPr="00A65735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4" w:history="1">
            <w:r w:rsidRPr="00A65735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5" w:history="1">
            <w:r w:rsidRPr="00A65735">
              <w:rPr>
                <w:rStyle w:val="Lienhypertexte"/>
                <w:noProof/>
              </w:rPr>
              <w:t>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16" w:history="1">
            <w:r w:rsidRPr="00A65735">
              <w:rPr>
                <w:rStyle w:val="Lienhypertexte"/>
                <w:noProof/>
              </w:rPr>
              <w:t>Client lourd pour les usagers – SpacelibUsagerCL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7" w:history="1">
            <w:r w:rsidRPr="00A65735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8" w:history="1">
            <w:r w:rsidRPr="00A65735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19" w:history="1">
            <w:r w:rsidRPr="00A65735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0" w:history="1">
            <w:r w:rsidRPr="00A65735">
              <w:rPr>
                <w:rStyle w:val="Lienhypertexte"/>
                <w:noProof/>
              </w:rPr>
              <w:t>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21" w:history="1">
            <w:r w:rsidRPr="00A65735">
              <w:rPr>
                <w:rStyle w:val="Lienhypertexte"/>
                <w:noProof/>
              </w:rPr>
              <w:t>Client web pour les mécaniciens – SpacelibMecaniciensCW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2" w:history="1">
            <w:r w:rsidRPr="00A65735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3" w:history="1">
            <w:r w:rsidRPr="00A65735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4" w:history="1">
            <w:r w:rsidRPr="00A65735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5" w:history="1">
            <w:r w:rsidRPr="00A65735">
              <w:rPr>
                <w:rStyle w:val="Lienhypertexte"/>
                <w:noProof/>
              </w:rPr>
              <w:t>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26" w:history="1">
            <w:r w:rsidRPr="00A65735">
              <w:rPr>
                <w:rStyle w:val="Lienhypertexte"/>
                <w:b/>
                <w:noProof/>
              </w:rPr>
              <w:t>Spacelib v2 : Le voyage en toute sérénité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27" w:history="1">
            <w:r w:rsidRPr="00A65735">
              <w:rPr>
                <w:rStyle w:val="Lienhypertexte"/>
                <w:noProof/>
              </w:rPr>
              <w:t>Client web pour les usagers – SpacelibUsagerCW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8" w:history="1">
            <w:r w:rsidRPr="00A65735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29" w:history="1">
            <w:r w:rsidRPr="00A65735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30" w:history="1">
            <w:r w:rsidRPr="00A65735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31" w:history="1">
            <w:r w:rsidRPr="00A65735">
              <w:rPr>
                <w:rStyle w:val="Lienhypertexte"/>
                <w:noProof/>
              </w:rPr>
              <w:t>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32" w:history="1">
            <w:r w:rsidRPr="00A65735">
              <w:rPr>
                <w:rStyle w:val="Lienhypertexte"/>
                <w:b/>
                <w:noProof/>
              </w:rPr>
              <w:t>Spacelib v3 : Un peu d’intelligence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16091833" w:history="1">
            <w:r w:rsidRPr="00A65735">
              <w:rPr>
                <w:rStyle w:val="Lienhypertexte"/>
                <w:noProof/>
              </w:rPr>
              <w:t>Client web pour les conducteurs – SpacelibConducteurCW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34" w:history="1">
            <w:r w:rsidRPr="00A65735">
              <w:rPr>
                <w:rStyle w:val="Lienhypertexte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35" w:history="1">
            <w:r w:rsidRPr="00A65735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36" w:history="1">
            <w:r w:rsidRPr="00A65735">
              <w:rPr>
                <w:rStyle w:val="Lienhypertexte"/>
                <w:noProof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F6B" w:rsidRDefault="00987F6B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</w:rPr>
          </w:pPr>
          <w:hyperlink w:anchor="_Toc516091837" w:history="1">
            <w:r w:rsidRPr="00A65735">
              <w:rPr>
                <w:rStyle w:val="Lienhypertexte"/>
                <w:noProof/>
              </w:rPr>
              <w:t>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BF" w:rsidRDefault="001034BF">
          <w:r>
            <w:rPr>
              <w:b/>
              <w:bCs/>
            </w:rPr>
            <w:fldChar w:fldCharType="end"/>
          </w:r>
        </w:p>
      </w:sdtContent>
    </w:sdt>
    <w:p w:rsidR="006708A9" w:rsidRDefault="006708A9" w:rsidP="001034BF"/>
    <w:p w:rsidR="001034BF" w:rsidRDefault="001034BF">
      <w:r>
        <w:br w:type="page"/>
      </w:r>
    </w:p>
    <w:p w:rsidR="006708A9" w:rsidRPr="005371DF" w:rsidRDefault="001034BF" w:rsidP="001034BF">
      <w:pPr>
        <w:pStyle w:val="Titre1"/>
        <w:rPr>
          <w:b/>
        </w:rPr>
      </w:pPr>
      <w:bookmarkStart w:id="0" w:name="_Toc516091810"/>
      <w:proofErr w:type="spellStart"/>
      <w:r w:rsidRPr="005371DF">
        <w:rPr>
          <w:b/>
        </w:rPr>
        <w:lastRenderedPageBreak/>
        <w:t>Spacelib</w:t>
      </w:r>
      <w:proofErr w:type="spellEnd"/>
      <w:r w:rsidRPr="005371DF">
        <w:rPr>
          <w:b/>
        </w:rPr>
        <w:t xml:space="preserve"> v1 : Le voyage au tout venant</w:t>
      </w:r>
      <w:bookmarkEnd w:id="0"/>
    </w:p>
    <w:p w:rsidR="001034BF" w:rsidRDefault="001034BF" w:rsidP="001034BF">
      <w:pPr>
        <w:pStyle w:val="Titre2"/>
      </w:pPr>
      <w:bookmarkStart w:id="1" w:name="_Toc516091811"/>
      <w:r>
        <w:t xml:space="preserve">Client lourd pour les administrateurs – </w:t>
      </w:r>
      <w:proofErr w:type="spellStart"/>
      <w:r>
        <w:t>SpacelibAdminCL</w:t>
      </w:r>
      <w:bookmarkEnd w:id="1"/>
      <w:proofErr w:type="spellEnd"/>
    </w:p>
    <w:p w:rsidR="00DF4350" w:rsidRDefault="00DF4350" w:rsidP="00D24560">
      <w:pPr>
        <w:pStyle w:val="Titre3"/>
      </w:pPr>
      <w:bookmarkStart w:id="2" w:name="_Toc516091812"/>
      <w:r w:rsidRPr="00D24560">
        <w:t>Diagramme de cas d'utilisation</w:t>
      </w:r>
      <w:bookmarkEnd w:id="2"/>
    </w:p>
    <w:p w:rsidR="00987F6B" w:rsidRDefault="00987F6B" w:rsidP="00987F6B">
      <w:bookmarkStart w:id="3" w:name="_GoBack"/>
      <w:bookmarkEnd w:id="3"/>
    </w:p>
    <w:p w:rsidR="00987F6B" w:rsidRPr="00987F6B" w:rsidRDefault="00987F6B" w:rsidP="00987F6B"/>
    <w:p w:rsidR="00DF4350" w:rsidRPr="00D24560" w:rsidRDefault="00DF4350" w:rsidP="00D24560">
      <w:pPr>
        <w:pStyle w:val="Titre3"/>
      </w:pPr>
      <w:bookmarkStart w:id="4" w:name="_Toc516091813"/>
      <w:r w:rsidRPr="00D24560">
        <w:t>Diagramme de classes</w:t>
      </w:r>
      <w:bookmarkEnd w:id="4"/>
    </w:p>
    <w:p w:rsidR="00DF4350" w:rsidRPr="00D24560" w:rsidRDefault="00DF4350" w:rsidP="00D24560">
      <w:pPr>
        <w:pStyle w:val="Titre3"/>
      </w:pPr>
      <w:bookmarkStart w:id="5" w:name="_Toc516091814"/>
      <w:r w:rsidRPr="00D24560">
        <w:t>Diagramme de séquences</w:t>
      </w:r>
      <w:bookmarkEnd w:id="5"/>
    </w:p>
    <w:p w:rsidR="00DF4350" w:rsidRPr="00D24560" w:rsidRDefault="00DF4350" w:rsidP="00D24560">
      <w:pPr>
        <w:pStyle w:val="Titre3"/>
      </w:pPr>
      <w:bookmarkStart w:id="6" w:name="_Toc516091815"/>
      <w:r w:rsidRPr="00D24560">
        <w:t>Diagramme de composants</w:t>
      </w:r>
      <w:bookmarkEnd w:id="6"/>
    </w:p>
    <w:p w:rsidR="00DF4350" w:rsidRDefault="00DF4350" w:rsidP="00DF4350"/>
    <w:p w:rsidR="00DF4350" w:rsidRPr="00DF4350" w:rsidRDefault="00DF4350" w:rsidP="00DF4350"/>
    <w:p w:rsidR="001034BF" w:rsidRDefault="001034BF" w:rsidP="001034BF">
      <w:pPr>
        <w:pStyle w:val="Titre2"/>
      </w:pPr>
      <w:bookmarkStart w:id="7" w:name="_Toc516091816"/>
      <w:r>
        <w:t xml:space="preserve">Client lourd pour les usagers – </w:t>
      </w:r>
      <w:proofErr w:type="spellStart"/>
      <w:r>
        <w:t>SpacelibUsagerCL</w:t>
      </w:r>
      <w:bookmarkEnd w:id="7"/>
      <w:proofErr w:type="spellEnd"/>
    </w:p>
    <w:p w:rsidR="00D24560" w:rsidRDefault="00D24560" w:rsidP="00D24560">
      <w:pPr>
        <w:pStyle w:val="Titre3"/>
      </w:pPr>
      <w:bookmarkStart w:id="8" w:name="_Toc516091817"/>
      <w:r w:rsidRPr="00DF4350">
        <w:t>Diagramme de cas d'utilisation</w:t>
      </w:r>
      <w:bookmarkEnd w:id="8"/>
    </w:p>
    <w:p w:rsidR="00D24560" w:rsidRDefault="00D24560" w:rsidP="00D24560">
      <w:pPr>
        <w:pStyle w:val="Titre3"/>
      </w:pPr>
      <w:bookmarkStart w:id="9" w:name="_Toc516091818"/>
      <w:r w:rsidRPr="00DF4350">
        <w:t xml:space="preserve">Diagramme </w:t>
      </w:r>
      <w:r>
        <w:t>de classes</w:t>
      </w:r>
      <w:bookmarkEnd w:id="9"/>
    </w:p>
    <w:p w:rsidR="00D24560" w:rsidRDefault="00D24560" w:rsidP="00D24560">
      <w:pPr>
        <w:pStyle w:val="Titre3"/>
      </w:pPr>
      <w:bookmarkStart w:id="10" w:name="_Toc516091819"/>
      <w:r w:rsidRPr="00DF4350">
        <w:t>Diagramme de séquences</w:t>
      </w:r>
      <w:bookmarkEnd w:id="10"/>
    </w:p>
    <w:p w:rsidR="00D24560" w:rsidRPr="00DF4350" w:rsidRDefault="00D24560" w:rsidP="00D24560">
      <w:pPr>
        <w:pStyle w:val="Titre3"/>
      </w:pPr>
      <w:bookmarkStart w:id="11" w:name="_Toc516091820"/>
      <w:r w:rsidRPr="00DF4350">
        <w:t xml:space="preserve">Diagramme de </w:t>
      </w:r>
      <w:r>
        <w:t>composants</w:t>
      </w:r>
      <w:bookmarkEnd w:id="11"/>
    </w:p>
    <w:p w:rsidR="00D24560" w:rsidRPr="00D24560" w:rsidRDefault="00D24560" w:rsidP="00D24560"/>
    <w:p w:rsidR="001034BF" w:rsidRDefault="001034BF" w:rsidP="001034BF">
      <w:pPr>
        <w:pStyle w:val="Titre2"/>
      </w:pPr>
      <w:bookmarkStart w:id="12" w:name="_Toc516091821"/>
      <w:r>
        <w:t xml:space="preserve">Client web pour les mécaniciens </w:t>
      </w:r>
      <w:r w:rsidR="00A467EE">
        <w:t>–</w:t>
      </w:r>
      <w:r>
        <w:t xml:space="preserve"> </w:t>
      </w:r>
      <w:proofErr w:type="spellStart"/>
      <w:r>
        <w:t>SpacelibMecaniciensCW</w:t>
      </w:r>
      <w:bookmarkEnd w:id="12"/>
      <w:proofErr w:type="spellEnd"/>
    </w:p>
    <w:p w:rsidR="00D24560" w:rsidRDefault="00D24560" w:rsidP="00D24560">
      <w:pPr>
        <w:pStyle w:val="Titre3"/>
      </w:pPr>
      <w:bookmarkStart w:id="13" w:name="_Toc516091822"/>
      <w:r w:rsidRPr="00DF4350">
        <w:t>Diagramme de cas d'utilisation</w:t>
      </w:r>
      <w:bookmarkEnd w:id="13"/>
    </w:p>
    <w:p w:rsidR="00D24560" w:rsidRDefault="00D24560" w:rsidP="00D24560">
      <w:pPr>
        <w:pStyle w:val="Titre3"/>
      </w:pPr>
      <w:bookmarkStart w:id="14" w:name="_Toc516091823"/>
      <w:r w:rsidRPr="00DF4350">
        <w:t xml:space="preserve">Diagramme </w:t>
      </w:r>
      <w:r>
        <w:t>de classes</w:t>
      </w:r>
      <w:bookmarkEnd w:id="14"/>
    </w:p>
    <w:p w:rsidR="00D24560" w:rsidRDefault="00D24560" w:rsidP="00D24560">
      <w:pPr>
        <w:pStyle w:val="Titre3"/>
      </w:pPr>
      <w:bookmarkStart w:id="15" w:name="_Toc516091824"/>
      <w:r w:rsidRPr="00DF4350">
        <w:t>Diagramme de séquences</w:t>
      </w:r>
      <w:bookmarkEnd w:id="15"/>
    </w:p>
    <w:p w:rsidR="00D24560" w:rsidRPr="00DF4350" w:rsidRDefault="00D24560" w:rsidP="00D24560">
      <w:pPr>
        <w:pStyle w:val="Titre3"/>
      </w:pPr>
      <w:bookmarkStart w:id="16" w:name="_Toc516091825"/>
      <w:r w:rsidRPr="00DF4350">
        <w:t xml:space="preserve">Diagramme de </w:t>
      </w:r>
      <w:r>
        <w:t>composants</w:t>
      </w:r>
      <w:bookmarkEnd w:id="16"/>
    </w:p>
    <w:p w:rsidR="00D24560" w:rsidRPr="00D24560" w:rsidRDefault="00D24560" w:rsidP="00D24560"/>
    <w:p w:rsidR="00A467EE" w:rsidRDefault="00A467EE" w:rsidP="00A467EE"/>
    <w:p w:rsidR="00A467EE" w:rsidRDefault="00A467EE" w:rsidP="00A467EE"/>
    <w:p w:rsidR="00283781" w:rsidRDefault="00283781">
      <w:pPr>
        <w:rPr>
          <w:rFonts w:asciiTheme="majorHAnsi" w:hAnsiTheme="majorHAnsi"/>
          <w:b/>
          <w:color w:val="438086" w:themeColor="accent2"/>
          <w:sz w:val="32"/>
          <w:szCs w:val="32"/>
        </w:rPr>
      </w:pPr>
      <w:bookmarkStart w:id="17" w:name="_Toc516091826"/>
      <w:r>
        <w:rPr>
          <w:b/>
        </w:rPr>
        <w:br w:type="page"/>
      </w:r>
    </w:p>
    <w:p w:rsidR="00A467EE" w:rsidRPr="005371DF" w:rsidRDefault="00A467EE" w:rsidP="00A467EE">
      <w:pPr>
        <w:pStyle w:val="Titre1"/>
        <w:rPr>
          <w:b/>
        </w:rPr>
      </w:pPr>
      <w:proofErr w:type="spellStart"/>
      <w:r w:rsidRPr="005371DF">
        <w:rPr>
          <w:b/>
        </w:rPr>
        <w:lastRenderedPageBreak/>
        <w:t>Spacelib</w:t>
      </w:r>
      <w:proofErr w:type="spellEnd"/>
      <w:r w:rsidRPr="005371DF">
        <w:rPr>
          <w:b/>
        </w:rPr>
        <w:t xml:space="preserve"> v</w:t>
      </w:r>
      <w:r w:rsidRPr="005371DF">
        <w:rPr>
          <w:b/>
        </w:rPr>
        <w:t>2</w:t>
      </w:r>
      <w:r w:rsidRPr="005371DF">
        <w:rPr>
          <w:b/>
        </w:rPr>
        <w:t xml:space="preserve"> : Le voyage </w:t>
      </w:r>
      <w:r w:rsidRPr="005371DF">
        <w:rPr>
          <w:b/>
        </w:rPr>
        <w:t>en toute sérénité</w:t>
      </w:r>
      <w:bookmarkEnd w:id="17"/>
    </w:p>
    <w:p w:rsidR="00A467EE" w:rsidRDefault="00A467EE" w:rsidP="00A467EE">
      <w:pPr>
        <w:pStyle w:val="Titre2"/>
      </w:pPr>
      <w:bookmarkStart w:id="18" w:name="_Toc516091827"/>
      <w:r>
        <w:t xml:space="preserve">Client </w:t>
      </w:r>
      <w:r>
        <w:t>web</w:t>
      </w:r>
      <w:r>
        <w:t xml:space="preserve"> pour les </w:t>
      </w:r>
      <w:r>
        <w:t>usagers</w:t>
      </w:r>
      <w:r>
        <w:t xml:space="preserve"> – </w:t>
      </w:r>
      <w:proofErr w:type="spellStart"/>
      <w:r>
        <w:t>Spacelib</w:t>
      </w:r>
      <w:r>
        <w:t>UsagerCW</w:t>
      </w:r>
      <w:bookmarkEnd w:id="18"/>
      <w:proofErr w:type="spellEnd"/>
    </w:p>
    <w:p w:rsidR="00D24560" w:rsidRDefault="00D24560" w:rsidP="00D24560">
      <w:pPr>
        <w:pStyle w:val="Titre3"/>
      </w:pPr>
      <w:bookmarkStart w:id="19" w:name="_Toc516091828"/>
      <w:r w:rsidRPr="00DF4350">
        <w:t>Diagramme de cas d'utilisation</w:t>
      </w:r>
      <w:bookmarkEnd w:id="19"/>
    </w:p>
    <w:p w:rsidR="00D24560" w:rsidRDefault="00D24560" w:rsidP="00D24560">
      <w:pPr>
        <w:pStyle w:val="Titre3"/>
      </w:pPr>
      <w:bookmarkStart w:id="20" w:name="_Toc516091829"/>
      <w:r w:rsidRPr="00DF4350">
        <w:t xml:space="preserve">Diagramme </w:t>
      </w:r>
      <w:r>
        <w:t>de classes</w:t>
      </w:r>
      <w:bookmarkEnd w:id="20"/>
    </w:p>
    <w:p w:rsidR="00D24560" w:rsidRDefault="00D24560" w:rsidP="00D24560">
      <w:pPr>
        <w:pStyle w:val="Titre3"/>
      </w:pPr>
      <w:bookmarkStart w:id="21" w:name="_Toc516091830"/>
      <w:r w:rsidRPr="00DF4350">
        <w:t>Diagramme de séquences</w:t>
      </w:r>
      <w:bookmarkEnd w:id="21"/>
    </w:p>
    <w:p w:rsidR="00D24560" w:rsidRPr="00DF4350" w:rsidRDefault="00D24560" w:rsidP="00D24560">
      <w:pPr>
        <w:pStyle w:val="Titre3"/>
      </w:pPr>
      <w:bookmarkStart w:id="22" w:name="_Toc516091831"/>
      <w:r w:rsidRPr="00DF4350">
        <w:t xml:space="preserve">Diagramme de </w:t>
      </w:r>
      <w:r>
        <w:t>composants</w:t>
      </w:r>
      <w:bookmarkEnd w:id="22"/>
    </w:p>
    <w:p w:rsidR="00D24560" w:rsidRPr="00D24560" w:rsidRDefault="00D24560" w:rsidP="00D24560"/>
    <w:p w:rsidR="00DF4350" w:rsidRPr="00DF4350" w:rsidRDefault="00DF4350" w:rsidP="00DF4350"/>
    <w:p w:rsidR="00A467EE" w:rsidRDefault="00A467EE" w:rsidP="00A467EE"/>
    <w:p w:rsidR="00283781" w:rsidRDefault="00283781">
      <w:pPr>
        <w:rPr>
          <w:rFonts w:asciiTheme="majorHAnsi" w:hAnsiTheme="majorHAnsi"/>
          <w:b/>
          <w:color w:val="438086" w:themeColor="accent2"/>
          <w:sz w:val="32"/>
          <w:szCs w:val="32"/>
        </w:rPr>
      </w:pPr>
      <w:bookmarkStart w:id="23" w:name="_Toc516091832"/>
      <w:r>
        <w:rPr>
          <w:b/>
        </w:rPr>
        <w:br w:type="page"/>
      </w:r>
    </w:p>
    <w:p w:rsidR="00A467EE" w:rsidRPr="005371DF" w:rsidRDefault="00A467EE" w:rsidP="00A467EE">
      <w:pPr>
        <w:pStyle w:val="Titre1"/>
        <w:rPr>
          <w:b/>
        </w:rPr>
      </w:pPr>
      <w:proofErr w:type="spellStart"/>
      <w:r w:rsidRPr="005371DF">
        <w:rPr>
          <w:b/>
        </w:rPr>
        <w:lastRenderedPageBreak/>
        <w:t>Spacelib</w:t>
      </w:r>
      <w:proofErr w:type="spellEnd"/>
      <w:r w:rsidRPr="005371DF">
        <w:rPr>
          <w:b/>
        </w:rPr>
        <w:t xml:space="preserve"> v</w:t>
      </w:r>
      <w:r w:rsidRPr="005371DF">
        <w:rPr>
          <w:b/>
        </w:rPr>
        <w:t>3</w:t>
      </w:r>
      <w:r w:rsidRPr="005371DF">
        <w:rPr>
          <w:b/>
        </w:rPr>
        <w:t xml:space="preserve"> : </w:t>
      </w:r>
      <w:r w:rsidRPr="005371DF">
        <w:rPr>
          <w:b/>
        </w:rPr>
        <w:t>Un peu d’intelligence</w:t>
      </w:r>
      <w:bookmarkEnd w:id="23"/>
    </w:p>
    <w:p w:rsidR="00A467EE" w:rsidRDefault="00A467EE" w:rsidP="00A467EE">
      <w:pPr>
        <w:pStyle w:val="Titre2"/>
      </w:pPr>
      <w:bookmarkStart w:id="24" w:name="_Toc516091833"/>
      <w:r>
        <w:t xml:space="preserve">Client web pour les </w:t>
      </w:r>
      <w:r>
        <w:t>conducteurs</w:t>
      </w:r>
      <w:r>
        <w:t xml:space="preserve"> – </w:t>
      </w:r>
      <w:proofErr w:type="spellStart"/>
      <w:r>
        <w:t>Spacelib</w:t>
      </w:r>
      <w:r>
        <w:t>Conducteur</w:t>
      </w:r>
      <w:r>
        <w:t>CW</w:t>
      </w:r>
      <w:bookmarkEnd w:id="24"/>
      <w:proofErr w:type="spellEnd"/>
    </w:p>
    <w:p w:rsidR="00D24560" w:rsidRDefault="00D24560" w:rsidP="00D24560">
      <w:pPr>
        <w:pStyle w:val="Titre3"/>
      </w:pPr>
      <w:bookmarkStart w:id="25" w:name="_Toc516091834"/>
      <w:r w:rsidRPr="00DF4350">
        <w:t>Diagramme de cas d'utilisation</w:t>
      </w:r>
      <w:bookmarkEnd w:id="25"/>
    </w:p>
    <w:p w:rsidR="00D24560" w:rsidRDefault="00D24560" w:rsidP="00D24560">
      <w:pPr>
        <w:pStyle w:val="Titre3"/>
      </w:pPr>
      <w:bookmarkStart w:id="26" w:name="_Toc516091835"/>
      <w:r w:rsidRPr="00DF4350">
        <w:t xml:space="preserve">Diagramme </w:t>
      </w:r>
      <w:r>
        <w:t>de classes</w:t>
      </w:r>
      <w:bookmarkEnd w:id="26"/>
    </w:p>
    <w:p w:rsidR="00D24560" w:rsidRDefault="00D24560" w:rsidP="00D24560">
      <w:pPr>
        <w:pStyle w:val="Titre3"/>
      </w:pPr>
      <w:bookmarkStart w:id="27" w:name="_Toc516091836"/>
      <w:r w:rsidRPr="00DF4350">
        <w:t>Diagramme de séquences</w:t>
      </w:r>
      <w:bookmarkEnd w:id="27"/>
    </w:p>
    <w:p w:rsidR="00D24560" w:rsidRPr="00DF4350" w:rsidRDefault="00D24560" w:rsidP="00D24560">
      <w:pPr>
        <w:pStyle w:val="Titre3"/>
      </w:pPr>
      <w:bookmarkStart w:id="28" w:name="_Toc516091837"/>
      <w:r w:rsidRPr="00DF4350">
        <w:t xml:space="preserve">Diagramme de </w:t>
      </w:r>
      <w:r>
        <w:t>composants</w:t>
      </w:r>
      <w:bookmarkEnd w:id="28"/>
    </w:p>
    <w:p w:rsidR="00D24560" w:rsidRPr="00D24560" w:rsidRDefault="00D24560" w:rsidP="00D24560"/>
    <w:p w:rsidR="00A467EE" w:rsidRPr="00A467EE" w:rsidRDefault="00A467EE" w:rsidP="00A467EE"/>
    <w:sectPr w:rsidR="00A467EE" w:rsidRPr="00A467EE" w:rsidSect="001034BF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7B8" w:rsidRDefault="00EC47B8">
      <w:pPr>
        <w:spacing w:after="0" w:line="240" w:lineRule="auto"/>
      </w:pPr>
      <w:r>
        <w:separator/>
      </w:r>
    </w:p>
  </w:endnote>
  <w:endnote w:type="continuationSeparator" w:id="0">
    <w:p w:rsidR="00EC47B8" w:rsidRDefault="00EC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8A9" w:rsidRDefault="00EC47B8">
    <w:r>
      <w:fldChar w:fldCharType="begin"/>
    </w:r>
    <w:r>
      <w:instrText>PAGE   \* ME</w:instrText>
    </w:r>
    <w:r>
      <w:instrText>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6708A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</w:tr>
  </w:tbl>
  <w:p w:rsidR="006708A9" w:rsidRDefault="00670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8A9" w:rsidRDefault="00EC47B8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6708A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6708A9" w:rsidRDefault="006708A9">
          <w:pPr>
            <w:pStyle w:val="Sansinterligne"/>
          </w:pPr>
        </w:p>
      </w:tc>
    </w:tr>
  </w:tbl>
  <w:p w:rsidR="006708A9" w:rsidRDefault="006708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7B8" w:rsidRDefault="00EC47B8">
      <w:pPr>
        <w:spacing w:after="0" w:line="240" w:lineRule="auto"/>
      </w:pPr>
      <w:r>
        <w:separator/>
      </w:r>
    </w:p>
  </w:footnote>
  <w:footnote w:type="continuationSeparator" w:id="0">
    <w:p w:rsidR="00EC47B8" w:rsidRDefault="00EC4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708A9" w:rsidRDefault="004D6006">
        <w:pPr>
          <w:pStyle w:val="En-tte"/>
          <w:pBdr>
            <w:bottom w:val="single" w:sz="4" w:space="0" w:color="auto"/>
          </w:pBdr>
        </w:pPr>
        <w:r>
          <w:t>Philippe ROQUES-GEOFFROY – Mahdi HENTATI – Lucas UZAN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708A9" w:rsidRDefault="004D6006">
        <w:pPr>
          <w:pStyle w:val="En-tte"/>
          <w:pBdr>
            <w:bottom w:val="single" w:sz="4" w:space="0" w:color="auto"/>
          </w:pBdr>
          <w:jc w:val="right"/>
        </w:pPr>
        <w:r>
          <w:t>Philippe ROQUES-GEOFFROY – Mahdi HENTATI – Lucas UZAN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EDC38E4"/>
    <w:multiLevelType w:val="multilevel"/>
    <w:tmpl w:val="33B056D0"/>
    <w:numStyleLink w:val="ListepucesUrbain"/>
  </w:abstractNum>
  <w:abstractNum w:abstractNumId="12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enumroteUrbain"/>
  </w:abstractNum>
  <w:abstractNum w:abstractNumId="15" w15:restartNumberingAfterBreak="0">
    <w:nsid w:val="1DDE73E0"/>
    <w:multiLevelType w:val="multilevel"/>
    <w:tmpl w:val="33B056D0"/>
    <w:numStyleLink w:val="ListepucesUrbain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epucesUrbain"/>
  </w:abstractNum>
  <w:abstractNum w:abstractNumId="25" w15:restartNumberingAfterBreak="0">
    <w:nsid w:val="6F0D0B31"/>
    <w:multiLevelType w:val="multilevel"/>
    <w:tmpl w:val="7AC6A14E"/>
    <w:numStyleLink w:val="ListenumroteUrbain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epucesUrbain"/>
  </w:abstractNum>
  <w:abstractNum w:abstractNumId="28" w15:restartNumberingAfterBreak="0">
    <w:nsid w:val="76921C5B"/>
    <w:multiLevelType w:val="multilevel"/>
    <w:tmpl w:val="33B056D0"/>
    <w:numStyleLink w:val="ListepucesUrbain"/>
  </w:abstractNum>
  <w:abstractNum w:abstractNumId="29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91"/>
    <w:rsid w:val="001034BF"/>
    <w:rsid w:val="00283781"/>
    <w:rsid w:val="00342191"/>
    <w:rsid w:val="004D6006"/>
    <w:rsid w:val="005371DF"/>
    <w:rsid w:val="005963A7"/>
    <w:rsid w:val="006708A9"/>
    <w:rsid w:val="009433ED"/>
    <w:rsid w:val="00987F6B"/>
    <w:rsid w:val="00A467EE"/>
    <w:rsid w:val="00D24560"/>
    <w:rsid w:val="00DF4350"/>
    <w:rsid w:val="00EC47B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2C614E49"/>
  <w15:docId w15:val="{3F9F4BBE-F6D3-4E1C-98FF-50DD33BB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lgr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034BF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anl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6DD8021A814C7DA38158EC937C19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6E180D-649D-465F-BB6D-6DE9D20785C0}"/>
      </w:docPartPr>
      <w:docPartBody>
        <w:p w:rsidR="00000000" w:rsidRDefault="00801869">
          <w:pPr>
            <w:pStyle w:val="1B6DD8021A814C7DA38158EC937C190E"/>
          </w:pPr>
          <w:r>
            <w:rPr>
              <w:color w:val="44546A" w:themeColor="text2"/>
            </w:rPr>
            <w:t>[Choisir la date]</w:t>
          </w:r>
        </w:p>
      </w:docPartBody>
    </w:docPart>
    <w:docPart>
      <w:docPartPr>
        <w:name w:val="37EA91896AD44B958B4142BCA8BAA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DE839-F65F-4F57-94B3-9FE76C81D90B}"/>
      </w:docPartPr>
      <w:docPartBody>
        <w:p w:rsidR="00000000" w:rsidRDefault="00801869">
          <w:pPr>
            <w:pStyle w:val="37EA91896AD44B958B4142BCA8BAAA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t>[Titre du document]</w:t>
          </w:r>
        </w:p>
      </w:docPartBody>
    </w:docPart>
    <w:docPart>
      <w:docPartPr>
        <w:name w:val="B0039BD2F0D74E93A1160DF80D7C7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EEBA2E-B4A8-49B9-BDE3-F8C148A6C5C4}"/>
      </w:docPartPr>
      <w:docPartBody>
        <w:p w:rsidR="00000000" w:rsidRDefault="00801869">
          <w:pPr>
            <w:pStyle w:val="B0039BD2F0D74E93A1160DF80D7C74B8"/>
          </w:pPr>
          <w:r>
            <w:rPr>
              <w:color w:val="44546A" w:themeColor="text2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69"/>
    <w:rsid w:val="0080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B6DD8021A814C7DA38158EC937C190E">
    <w:name w:val="1B6DD8021A814C7DA38158EC937C190E"/>
  </w:style>
  <w:style w:type="paragraph" w:customStyle="1" w:styleId="37EA91896AD44B958B4142BCA8BAAA7F">
    <w:name w:val="37EA91896AD44B958B4142BCA8BAAA7F"/>
  </w:style>
  <w:style w:type="paragraph" w:customStyle="1" w:styleId="3862D15E4FD642ECBFF9DD5A8053433D">
    <w:name w:val="3862D15E4FD642ECBFF9DD5A8053433D"/>
  </w:style>
  <w:style w:type="paragraph" w:customStyle="1" w:styleId="B0039BD2F0D74E93A1160DF80D7C74B8">
    <w:name w:val="B0039BD2F0D74E93A1160DF80D7C74B8"/>
  </w:style>
  <w:style w:type="paragraph" w:customStyle="1" w:styleId="0C0EEC964135467B8B985B28286B7326">
    <w:name w:val="0C0EEC964135467B8B985B28286B7326"/>
  </w:style>
  <w:style w:type="paragraph" w:customStyle="1" w:styleId="88EAA31C376446B78AB037863083CF5F">
    <w:name w:val="88EAA31C376446B78AB037863083CF5F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1BE2DFBDF7E448B096F5DC5DB4DE576B">
    <w:name w:val="1BE2DFBDF7E448B096F5DC5DB4DE57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2018-06-13T00:00:00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57459FE-1AAD-4909-90E0-DC9EF044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Urbain).dotx</Template>
  <TotalTime>23</TotalTime>
  <Pages>5</Pages>
  <Words>589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Spacelib – Dossier de conception</vt:lpstr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- Spacelib</dc:title>
  <dc:subject>Dossier de conception</dc:subject>
  <dc:creator>Philippe ROQUES-GEOFFROY – Mahdi HENTATI – Lucas UZAN</dc:creator>
  <cp:keywords/>
  <cp:lastModifiedBy>Lucas Uzan</cp:lastModifiedBy>
  <cp:revision>10</cp:revision>
  <dcterms:created xsi:type="dcterms:W3CDTF">2018-06-06T21:18:00Z</dcterms:created>
  <dcterms:modified xsi:type="dcterms:W3CDTF">2018-06-06T21:41:00Z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